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E8465C" w14:textId="46897256" w:rsidR="00427996" w:rsidRPr="00427996" w:rsidRDefault="00427996">
      <w:pPr>
        <w:rPr>
          <w:rFonts w:ascii="Consolas" w:hAnsi="Consolas"/>
        </w:rPr>
      </w:pPr>
      <w:r w:rsidRPr="00427996">
        <w:rPr>
          <w:rFonts w:ascii="Consolas" w:hAnsi="Consolas"/>
        </w:rPr>
        <w:t xml:space="preserve">GET: </w:t>
      </w:r>
    </w:p>
    <w:p w14:paraId="2EE81E2A" w14:textId="7914F796" w:rsidR="00427996" w:rsidRPr="00427996" w:rsidRDefault="00427996" w:rsidP="00427996">
      <w:pPr>
        <w:pStyle w:val="oancuaDanhsach"/>
        <w:numPr>
          <w:ilvl w:val="0"/>
          <w:numId w:val="1"/>
        </w:numPr>
        <w:rPr>
          <w:rFonts w:ascii="Consolas" w:hAnsi="Consolas"/>
        </w:rPr>
      </w:pPr>
      <w:r w:rsidRPr="00427996">
        <w:rPr>
          <w:rFonts w:ascii="Consolas" w:hAnsi="Consolas"/>
        </w:rPr>
        <w:t>Tất cả bệnh án của 1 bệnh nhân</w:t>
      </w:r>
    </w:p>
    <w:p w14:paraId="0EB5CDE6" w14:textId="353001D3" w:rsidR="00427996" w:rsidRPr="00427996" w:rsidRDefault="00427996" w:rsidP="00427996">
      <w:pPr>
        <w:pStyle w:val="oancuaDanhsach"/>
        <w:numPr>
          <w:ilvl w:val="0"/>
          <w:numId w:val="1"/>
        </w:numPr>
        <w:rPr>
          <w:rFonts w:ascii="Consolas" w:hAnsi="Consolas"/>
        </w:rPr>
      </w:pPr>
      <w:r w:rsidRPr="00427996">
        <w:rPr>
          <w:rFonts w:ascii="Consolas" w:hAnsi="Consolas"/>
        </w:rPr>
        <w:t>Tất cả bệnh án của 1 bác sĩ kê cho 1 bệnh nhân</w:t>
      </w:r>
    </w:p>
    <w:p w14:paraId="0603C8A8" w14:textId="66BEB3B2" w:rsidR="00427996" w:rsidRPr="00427996" w:rsidRDefault="00427996" w:rsidP="00427996">
      <w:pPr>
        <w:pStyle w:val="oancuaDanhsach"/>
        <w:numPr>
          <w:ilvl w:val="0"/>
          <w:numId w:val="1"/>
        </w:numPr>
        <w:rPr>
          <w:rFonts w:ascii="Consolas" w:hAnsi="Consolas"/>
        </w:rPr>
      </w:pPr>
      <w:r w:rsidRPr="00427996">
        <w:rPr>
          <w:rFonts w:ascii="Consolas" w:hAnsi="Consolas"/>
        </w:rPr>
        <w:t xml:space="preserve">Xem 1 bệnh án </w:t>
      </w:r>
    </w:p>
    <w:p w14:paraId="0179C4FF" w14:textId="77777777" w:rsidR="00427996" w:rsidRPr="00427996" w:rsidRDefault="00427996" w:rsidP="00427996">
      <w:pPr>
        <w:rPr>
          <w:rFonts w:ascii="Consolas" w:hAnsi="Consolas"/>
        </w:rPr>
      </w:pPr>
      <w:r w:rsidRPr="00427996">
        <w:rPr>
          <w:rFonts w:ascii="Consolas" w:hAnsi="Consolas"/>
        </w:rPr>
        <w:t>POST:</w:t>
      </w:r>
    </w:p>
    <w:p w14:paraId="663BC82C" w14:textId="736B5F7F" w:rsidR="00427996" w:rsidRPr="00427996" w:rsidRDefault="00427996" w:rsidP="00427996">
      <w:pPr>
        <w:pStyle w:val="oancuaDanhsach"/>
        <w:numPr>
          <w:ilvl w:val="0"/>
          <w:numId w:val="3"/>
        </w:numPr>
        <w:rPr>
          <w:rFonts w:ascii="Consolas" w:hAnsi="Consolas"/>
        </w:rPr>
      </w:pPr>
      <w:r w:rsidRPr="00427996">
        <w:rPr>
          <w:rFonts w:ascii="Consolas" w:hAnsi="Consolas"/>
        </w:rPr>
        <w:t>Thêm bệnh án (thêm xét nghiệm, thêm đơn thuốc nếu có)</w:t>
      </w:r>
    </w:p>
    <w:p w14:paraId="192E9982" w14:textId="64AB90DB" w:rsidR="00427996" w:rsidRPr="00427996" w:rsidRDefault="00427996" w:rsidP="00427996">
      <w:pPr>
        <w:pStyle w:val="oancuaDanhsach"/>
        <w:numPr>
          <w:ilvl w:val="0"/>
          <w:numId w:val="3"/>
        </w:numPr>
        <w:rPr>
          <w:rFonts w:ascii="Consolas" w:hAnsi="Consolas"/>
        </w:rPr>
      </w:pPr>
      <w:r w:rsidRPr="00427996">
        <w:rPr>
          <w:rFonts w:ascii="Consolas" w:hAnsi="Consolas"/>
        </w:rPr>
        <w:t>Thêm tài khoản (bệnh viện, chi nhánh, bác sĩ, bệnh nhân)</w:t>
      </w:r>
    </w:p>
    <w:p w14:paraId="1792771F" w14:textId="2F68FA6D" w:rsidR="00427996" w:rsidRPr="00427996" w:rsidRDefault="00427996" w:rsidP="00427996">
      <w:pPr>
        <w:pStyle w:val="oancuaDanhsach"/>
        <w:numPr>
          <w:ilvl w:val="0"/>
          <w:numId w:val="3"/>
        </w:numPr>
        <w:rPr>
          <w:rFonts w:ascii="Consolas" w:hAnsi="Consolas"/>
        </w:rPr>
      </w:pPr>
      <w:r w:rsidRPr="00427996">
        <w:rPr>
          <w:rFonts w:ascii="Consolas" w:hAnsi="Consolas"/>
        </w:rPr>
        <w:t>Đăng nhập (bác sĩ, bệnh nhân, bệnh viện, chi nhánh)</w:t>
      </w:r>
    </w:p>
    <w:p w14:paraId="06689D20" w14:textId="4FCFEEFB" w:rsidR="00427996" w:rsidRPr="00427996" w:rsidRDefault="00427996" w:rsidP="00427996">
      <w:pPr>
        <w:rPr>
          <w:rFonts w:ascii="Consolas" w:hAnsi="Consolas"/>
        </w:rPr>
      </w:pPr>
      <w:r w:rsidRPr="00427996">
        <w:rPr>
          <w:rFonts w:ascii="Consolas" w:hAnsi="Consolas"/>
        </w:rPr>
        <w:t>PHÂN TÍCH:</w:t>
      </w:r>
    </w:p>
    <w:p w14:paraId="0049567A" w14:textId="17BE0D68" w:rsidR="00427996" w:rsidRPr="00427996" w:rsidRDefault="00427996" w:rsidP="00427996">
      <w:pPr>
        <w:rPr>
          <w:rFonts w:ascii="Consolas" w:hAnsi="Consolas"/>
        </w:rPr>
      </w:pPr>
      <w:r w:rsidRPr="00F243BF">
        <w:rPr>
          <w:rFonts w:ascii="Consolas" w:hAnsi="Consolas"/>
          <w:highlight w:val="yellow"/>
        </w:rPr>
        <w:t>Thêm bệnh án:</w:t>
      </w:r>
    </w:p>
    <w:p w14:paraId="4D7F7DA1" w14:textId="1231FAF7" w:rsidR="00427996" w:rsidRPr="00427996" w:rsidRDefault="00F243BF" w:rsidP="00427996">
      <w:pPr>
        <w:rPr>
          <w:rFonts w:ascii="Consolas" w:hAnsi="Consolas"/>
        </w:rPr>
      </w:pPr>
      <w:r>
        <w:rPr>
          <w:rFonts w:ascii="Consolas" w:hAnsi="Consolas"/>
          <w:lang w:val="en-US"/>
        </w:rPr>
        <w:t>Mặc định</w:t>
      </w:r>
      <w:r w:rsidR="00427996" w:rsidRPr="00427996">
        <w:rPr>
          <w:rFonts w:ascii="Consolas" w:hAnsi="Consolas"/>
        </w:rPr>
        <w:t>: idBS, idBN, chuẩn đoán, ngày</w:t>
      </w:r>
    </w:p>
    <w:p w14:paraId="0986B628" w14:textId="77777777" w:rsidR="00F243BF" w:rsidRDefault="00427996" w:rsidP="00427996">
      <w:pPr>
        <w:rPr>
          <w:rFonts w:ascii="Consolas" w:hAnsi="Consolas"/>
          <w:lang w:val="en-US"/>
        </w:rPr>
      </w:pPr>
      <w:r w:rsidRPr="00427996">
        <w:rPr>
          <w:rFonts w:ascii="Consolas" w:hAnsi="Consolas"/>
        </w:rPr>
        <w:t xml:space="preserve">(Nếu có): </w:t>
      </w:r>
    </w:p>
    <w:p w14:paraId="7E143361" w14:textId="52BF21F6" w:rsidR="00427996" w:rsidRDefault="00427996" w:rsidP="00427996">
      <w:pPr>
        <w:rPr>
          <w:rFonts w:ascii="Consolas" w:hAnsi="Consolas"/>
          <w:lang w:val="en-US"/>
        </w:rPr>
      </w:pPr>
      <w:r w:rsidRPr="00427996">
        <w:rPr>
          <w:rFonts w:ascii="Consolas" w:hAnsi="Consolas"/>
        </w:rPr>
        <w:t xml:space="preserve">thêm </w:t>
      </w:r>
      <w:r>
        <w:rPr>
          <w:rFonts w:ascii="Consolas" w:hAnsi="Consolas"/>
          <w:lang w:val="en-US"/>
        </w:rPr>
        <w:t>xét nghiệm (tên, nội dung, ngày giờ</w:t>
      </w:r>
      <w:r w:rsidR="00F243BF">
        <w:rPr>
          <w:rFonts w:ascii="Consolas" w:hAnsi="Consolas"/>
          <w:lang w:val="en-US"/>
        </w:rPr>
        <w:t>, idBS(Bác sĩ xét nghiệm))</w:t>
      </w:r>
    </w:p>
    <w:p w14:paraId="313ED6B1" w14:textId="68936F46" w:rsidR="00F243BF" w:rsidRDefault="00F243BF" w:rsidP="00427996">
      <w:pPr>
        <w:rPr>
          <w:rFonts w:ascii="Consolas" w:hAnsi="Consolas"/>
          <w:lang w:val="en-US"/>
        </w:rPr>
      </w:pPr>
      <w:r>
        <w:rPr>
          <w:rFonts w:ascii="Consolas" w:hAnsi="Consolas"/>
          <w:lang w:val="en-US"/>
        </w:rPr>
        <w:t>thêm đơn thuốc (tên, đơn vị tính, số lượng, cách sử dụng)</w:t>
      </w:r>
    </w:p>
    <w:p w14:paraId="3391F84D" w14:textId="623714E4" w:rsidR="00F243BF" w:rsidRDefault="00F243BF" w:rsidP="00427996">
      <w:pPr>
        <w:rPr>
          <w:rFonts w:ascii="Consolas" w:hAnsi="Consolas"/>
          <w:lang w:val="en-US"/>
        </w:rPr>
      </w:pPr>
      <w:r w:rsidRPr="00F243BF">
        <w:rPr>
          <w:rFonts w:ascii="Consolas" w:hAnsi="Consolas"/>
          <w:highlight w:val="yellow"/>
          <w:lang w:val="en-US"/>
        </w:rPr>
        <w:t>Thêm tài khoản:</w:t>
      </w:r>
    </w:p>
    <w:p w14:paraId="7A98E204" w14:textId="2957A332" w:rsidR="00F243BF" w:rsidRDefault="00F243BF" w:rsidP="00427996">
      <w:pPr>
        <w:rPr>
          <w:rFonts w:ascii="Consolas" w:hAnsi="Consolas"/>
          <w:lang w:val="en-US"/>
        </w:rPr>
      </w:pPr>
      <w:r>
        <w:rPr>
          <w:rFonts w:ascii="Consolas" w:hAnsi="Consolas"/>
          <w:lang w:val="en-US"/>
        </w:rPr>
        <w:t>Thêm cccd và pass vào login thành công sẽ thêm tên, giới tính, ngày sinh, số điện thoại, nhóm máu, email, số bảo hiểm vào BenhNhan nếu thêm không thành công sẽ dùng cccd đó xóa cái login thêm trước đó</w:t>
      </w:r>
    </w:p>
    <w:p w14:paraId="3B175D03" w14:textId="3B5FB888" w:rsidR="00F243BF" w:rsidRDefault="00F243BF" w:rsidP="00427996">
      <w:pPr>
        <w:rPr>
          <w:rFonts w:ascii="Consolas" w:hAnsi="Consolas"/>
          <w:lang w:val="en-US"/>
        </w:rPr>
      </w:pPr>
      <w:r>
        <w:rPr>
          <w:rFonts w:ascii="Consolas" w:hAnsi="Consolas"/>
          <w:lang w:val="en-US"/>
        </w:rPr>
        <w:t xml:space="preserve">Mặc định: </w:t>
      </w:r>
      <w:r>
        <w:rPr>
          <w:rFonts w:ascii="Consolas" w:hAnsi="Consolas"/>
          <w:lang w:val="en-US"/>
        </w:rPr>
        <w:t>cccd</w:t>
      </w:r>
      <w:r>
        <w:rPr>
          <w:rFonts w:ascii="Consolas" w:hAnsi="Consolas"/>
          <w:lang w:val="en-US"/>
        </w:rPr>
        <w:t xml:space="preserve">, </w:t>
      </w:r>
      <w:r>
        <w:rPr>
          <w:rFonts w:ascii="Consolas" w:hAnsi="Consolas"/>
          <w:lang w:val="en-US"/>
        </w:rPr>
        <w:t>pass</w:t>
      </w:r>
      <w:r>
        <w:rPr>
          <w:rFonts w:ascii="Consolas" w:hAnsi="Consolas"/>
          <w:lang w:val="en-US"/>
        </w:rPr>
        <w:t>,</w:t>
      </w:r>
      <w:r w:rsidRPr="00F243BF">
        <w:rPr>
          <w:rFonts w:ascii="Consolas" w:hAnsi="Consolas"/>
          <w:lang w:val="en-US"/>
        </w:rPr>
        <w:t xml:space="preserve"> </w:t>
      </w:r>
      <w:r>
        <w:rPr>
          <w:rFonts w:ascii="Consolas" w:hAnsi="Consolas"/>
          <w:lang w:val="en-US"/>
        </w:rPr>
        <w:t>tên, giới tính, ngày sinh, số điện thoại, nhóm máu, email, số bảo hiểm</w:t>
      </w:r>
    </w:p>
    <w:p w14:paraId="2D5645EF" w14:textId="1E554A36" w:rsidR="00F243BF" w:rsidRDefault="00F243BF" w:rsidP="00427996">
      <w:pPr>
        <w:rPr>
          <w:rFonts w:ascii="Consolas" w:hAnsi="Consolas"/>
          <w:lang w:val="en-US"/>
        </w:rPr>
      </w:pPr>
      <w:r w:rsidRPr="00F243BF">
        <w:rPr>
          <w:rFonts w:ascii="Consolas" w:hAnsi="Consolas"/>
          <w:highlight w:val="yellow"/>
          <w:lang w:val="en-US"/>
        </w:rPr>
        <w:t>Đăng nhập:</w:t>
      </w:r>
    </w:p>
    <w:p w14:paraId="06030746" w14:textId="34915FC0" w:rsidR="00F243BF" w:rsidRDefault="00F243BF" w:rsidP="00427996">
      <w:pPr>
        <w:rPr>
          <w:rFonts w:ascii="Consolas" w:hAnsi="Consolas"/>
          <w:lang w:val="en-US"/>
        </w:rPr>
      </w:pPr>
      <w:r>
        <w:rPr>
          <w:rFonts w:ascii="Consolas" w:hAnsi="Consolas"/>
          <w:lang w:val="en-US"/>
        </w:rPr>
        <w:t>Mặc định: cccd, pass</w:t>
      </w:r>
    </w:p>
    <w:p w14:paraId="1F87BF06" w14:textId="73EF3864" w:rsidR="00F243BF" w:rsidRPr="00427996" w:rsidRDefault="00F243BF" w:rsidP="00427996">
      <w:pPr>
        <w:rPr>
          <w:rFonts w:ascii="Consolas" w:hAnsi="Consolas"/>
          <w:lang w:val="en-US"/>
        </w:rPr>
      </w:pPr>
      <w:r>
        <w:rPr>
          <w:rFonts w:ascii="Consolas" w:hAnsi="Consolas"/>
          <w:lang w:val="en-US"/>
        </w:rPr>
        <w:t>Dùng cccd và pass đăng nhập vào login, lấy role tìm là bác sĩ hay bệnh nhân, bệnh viện chi nhánh</w:t>
      </w:r>
    </w:p>
    <w:p w14:paraId="56905901" w14:textId="5E0ADC9E" w:rsidR="00427996" w:rsidRPr="00427996" w:rsidRDefault="00427996" w:rsidP="00427996">
      <w:pPr>
        <w:pStyle w:val="oancuaDanhsach"/>
        <w:ind w:left="1440"/>
        <w:rPr>
          <w:rFonts w:ascii="Consolas" w:hAnsi="Consolas"/>
        </w:rPr>
      </w:pPr>
    </w:p>
    <w:p w14:paraId="3ACE97C2" w14:textId="22A0D22F" w:rsidR="00427996" w:rsidRPr="00427996" w:rsidRDefault="00427996" w:rsidP="00427996">
      <w:pPr>
        <w:rPr>
          <w:rFonts w:ascii="Consolas" w:hAnsi="Consolas"/>
        </w:rPr>
      </w:pPr>
      <w:r w:rsidRPr="00427996">
        <w:rPr>
          <w:rFonts w:ascii="Consolas" w:hAnsi="Consolas"/>
        </w:rPr>
        <w:tab/>
      </w:r>
    </w:p>
    <w:p w14:paraId="382065B6" w14:textId="77777777" w:rsidR="00427996" w:rsidRPr="00427996" w:rsidRDefault="00427996" w:rsidP="00427996">
      <w:pPr>
        <w:rPr>
          <w:rFonts w:ascii="Consolas" w:hAnsi="Consolas"/>
        </w:rPr>
      </w:pPr>
    </w:p>
    <w:sectPr w:rsidR="00427996" w:rsidRPr="0042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23334C"/>
    <w:multiLevelType w:val="hybridMultilevel"/>
    <w:tmpl w:val="43BCD7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EC447B"/>
    <w:multiLevelType w:val="hybridMultilevel"/>
    <w:tmpl w:val="ECF2B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510D71"/>
    <w:multiLevelType w:val="hybridMultilevel"/>
    <w:tmpl w:val="9A960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A060264"/>
    <w:multiLevelType w:val="hybridMultilevel"/>
    <w:tmpl w:val="DC2A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006565">
    <w:abstractNumId w:val="1"/>
  </w:num>
  <w:num w:numId="2" w16cid:durableId="1839492499">
    <w:abstractNumId w:val="3"/>
  </w:num>
  <w:num w:numId="3" w16cid:durableId="830757593">
    <w:abstractNumId w:val="0"/>
  </w:num>
  <w:num w:numId="4" w16cid:durableId="2001620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96"/>
    <w:rsid w:val="001D63F5"/>
    <w:rsid w:val="00265DA6"/>
    <w:rsid w:val="00427996"/>
    <w:rsid w:val="004D7C4E"/>
    <w:rsid w:val="0053748F"/>
    <w:rsid w:val="00F2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07016"/>
  <w15:chartTrackingRefBased/>
  <w15:docId w15:val="{0D56F2B5-8AAF-4D4A-AB9B-7152EE599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noProof/>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4279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~WRL0005.tmp</Template>
  <TotalTime>1358</TotalTime>
  <Pages>1</Pages>
  <Words>135</Words>
  <Characters>776</Characters>
  <Application>Microsoft Office Word</Application>
  <DocSecurity>0</DocSecurity>
  <Lines>6</Lines>
  <Paragraphs>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ngôn diệp</dc:creator>
  <cp:keywords/>
  <dc:description/>
  <cp:lastModifiedBy>ngôn diệp</cp:lastModifiedBy>
  <cp:revision>2</cp:revision>
  <dcterms:created xsi:type="dcterms:W3CDTF">2024-07-14T06:00:00Z</dcterms:created>
  <dcterms:modified xsi:type="dcterms:W3CDTF">2024-07-15T04:38:00Z</dcterms:modified>
</cp:coreProperties>
</file>